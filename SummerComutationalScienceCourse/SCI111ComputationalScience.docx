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09" w:rsidRPr="00C30794" w:rsidRDefault="00DD3D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IIT </w:t>
      </w:r>
      <w:r w:rsidRPr="00C30794">
        <w:rPr>
          <w:b/>
          <w:sz w:val="20"/>
          <w:szCs w:val="20"/>
        </w:rPr>
        <w:t>Computational Science Summer Class for High School Students</w:t>
      </w:r>
    </w:p>
    <w:p w:rsidR="00DD3D09" w:rsidRPr="00C30794" w:rsidRDefault="00DD3D09">
      <w:pPr>
        <w:rPr>
          <w:sz w:val="20"/>
          <w:szCs w:val="20"/>
        </w:rPr>
      </w:pPr>
      <w:r>
        <w:rPr>
          <w:sz w:val="20"/>
          <w:szCs w:val="20"/>
        </w:rPr>
        <w:t xml:space="preserve">Attention </w:t>
      </w:r>
      <w:r w:rsidRPr="00C30794">
        <w:rPr>
          <w:sz w:val="20"/>
          <w:szCs w:val="20"/>
        </w:rPr>
        <w:t>high school students interested in</w:t>
      </w:r>
      <w:r>
        <w:rPr>
          <w:sz w:val="20"/>
          <w:szCs w:val="20"/>
        </w:rPr>
        <w:t xml:space="preserve"> science, math, and computation: L</w:t>
      </w:r>
      <w:r w:rsidRPr="00C30794">
        <w:rPr>
          <w:sz w:val="20"/>
          <w:szCs w:val="20"/>
        </w:rPr>
        <w:t>earn about these topics in exciting and unconventional ways by enrolling in IIT’s new computational science course for high school students in the summer of 2013.</w:t>
      </w:r>
    </w:p>
    <w:tbl>
      <w:tblPr>
        <w:tblW w:w="0" w:type="auto"/>
        <w:tblLook w:val="01E0"/>
      </w:tblPr>
      <w:tblGrid>
        <w:gridCol w:w="4788"/>
        <w:gridCol w:w="5421"/>
      </w:tblGrid>
      <w:tr w:rsidR="00DD3D09" w:rsidTr="00AF3B86">
        <w:tc>
          <w:tcPr>
            <w:tcW w:w="4788" w:type="dxa"/>
          </w:tcPr>
          <w:p w:rsidR="00DD3D09" w:rsidRPr="00AF3B86" w:rsidRDefault="00DD3D09" w:rsidP="00A5051C">
            <w:pPr>
              <w:rPr>
                <w:b/>
                <w:sz w:val="20"/>
                <w:szCs w:val="20"/>
              </w:rPr>
            </w:pPr>
            <w:r w:rsidRPr="00AF3B86">
              <w:rPr>
                <w:b/>
                <w:sz w:val="20"/>
                <w:szCs w:val="20"/>
              </w:rPr>
              <w:t xml:space="preserve">Benefits: </w:t>
            </w:r>
          </w:p>
          <w:p w:rsidR="00DD3D09" w:rsidRPr="00AF3B86" w:rsidRDefault="00DD3D09" w:rsidP="00A5051C">
            <w:pPr>
              <w:rPr>
                <w:sz w:val="20"/>
                <w:szCs w:val="20"/>
              </w:rPr>
            </w:pPr>
            <w:r w:rsidRPr="00AF3B86">
              <w:rPr>
                <w:sz w:val="20"/>
                <w:szCs w:val="20"/>
              </w:rPr>
              <w:t>-earn college credit that may be transferrable to any college you attend</w:t>
            </w:r>
          </w:p>
          <w:p w:rsidR="00DD3D09" w:rsidRPr="00AF3B86" w:rsidRDefault="00DD3D09" w:rsidP="00A5051C">
            <w:pPr>
              <w:rPr>
                <w:sz w:val="20"/>
                <w:szCs w:val="20"/>
              </w:rPr>
            </w:pPr>
            <w:r w:rsidRPr="00AF3B86">
              <w:rPr>
                <w:sz w:val="20"/>
                <w:szCs w:val="20"/>
              </w:rPr>
              <w:t>-enhance your resume by adding academic experience at a university</w:t>
            </w:r>
          </w:p>
          <w:p w:rsidR="00DD3D09" w:rsidRDefault="00DD3D09" w:rsidP="00A5051C">
            <w:pPr>
              <w:rPr>
                <w:sz w:val="20"/>
                <w:szCs w:val="20"/>
              </w:rPr>
            </w:pPr>
            <w:r w:rsidRPr="00AF3B86">
              <w:rPr>
                <w:sz w:val="20"/>
                <w:szCs w:val="20"/>
              </w:rPr>
              <w:t xml:space="preserve">-gain exposure to cutting-edge technologies through the use of IIT’s new </w:t>
            </w:r>
            <w:hyperlink r:id="rId4" w:history="1">
              <w:r w:rsidRPr="00AF3B86">
                <w:rPr>
                  <w:rStyle w:val="Hyperlink"/>
                  <w:sz w:val="20"/>
                  <w:szCs w:val="20"/>
                </w:rPr>
                <w:t>Pauling Computer Lab</w:t>
              </w:r>
            </w:hyperlink>
          </w:p>
          <w:p w:rsidR="00DD3D09" w:rsidRPr="00AF3B86" w:rsidRDefault="00DD3D09" w:rsidP="00A5051C">
            <w:pPr>
              <w:rPr>
                <w:sz w:val="20"/>
                <w:szCs w:val="20"/>
              </w:rPr>
            </w:pPr>
            <w:r w:rsidRPr="00AF3B86">
              <w:rPr>
                <w:sz w:val="20"/>
                <w:szCs w:val="20"/>
              </w:rPr>
              <w:t>-work with distinguished university faculty and researchers</w:t>
            </w:r>
          </w:p>
          <w:p w:rsidR="00DD3D09" w:rsidRPr="00AF3B86" w:rsidRDefault="00DD3D09">
            <w:pPr>
              <w:rPr>
                <w:b/>
                <w:sz w:val="20"/>
                <w:szCs w:val="20"/>
              </w:rPr>
            </w:pPr>
            <w:r w:rsidRPr="00AF3B86">
              <w:rPr>
                <w:sz w:val="20"/>
                <w:szCs w:val="20"/>
              </w:rPr>
              <w:t>-explore possible college majors by delving deeply into a variety of topics</w:t>
            </w:r>
          </w:p>
        </w:tc>
        <w:tc>
          <w:tcPr>
            <w:tcW w:w="4788" w:type="dxa"/>
          </w:tcPr>
          <w:p w:rsidR="00DD3D09" w:rsidRPr="00AF3B86" w:rsidRDefault="00DD3D09">
            <w:pPr>
              <w:rPr>
                <w:b/>
                <w:sz w:val="20"/>
                <w:szCs w:val="20"/>
              </w:rPr>
            </w:pPr>
            <w:r w:rsidRPr="00CF1A40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25pt;height:194.25pt">
                  <v:imagedata r:id="rId5" o:title=""/>
                </v:shape>
              </w:pict>
            </w:r>
          </w:p>
        </w:tc>
      </w:tr>
    </w:tbl>
    <w:p w:rsidR="00DD3D09" w:rsidRPr="00C30794" w:rsidRDefault="00DD3D09" w:rsidP="000C62CF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C30794">
        <w:rPr>
          <w:sz w:val="20"/>
          <w:szCs w:val="20"/>
        </w:rPr>
        <w:t xml:space="preserve">Led by John Erickson, lecturer of applied mathematics, this three-week summer course, held </w:t>
      </w:r>
      <w:r>
        <w:rPr>
          <w:sz w:val="20"/>
          <w:szCs w:val="20"/>
        </w:rPr>
        <w:t xml:space="preserve">July 22-August 9 </w:t>
      </w:r>
      <w:r w:rsidRPr="00C30794">
        <w:rPr>
          <w:sz w:val="20"/>
          <w:szCs w:val="20"/>
        </w:rPr>
        <w:t>on IIT’s Main Campus, will integrate math, physics, and chemistry, with computation as the unifying concept. You will be admitted to IIT as a non-degree student for the course,</w:t>
      </w:r>
      <w:r w:rsidRPr="000C62CF">
        <w:t xml:space="preserve"> </w:t>
      </w:r>
      <w:r w:rsidRPr="000C62CF">
        <w:rPr>
          <w:sz w:val="20"/>
          <w:szCs w:val="20"/>
        </w:rPr>
        <w:t xml:space="preserve">and will earn two college credits that may </w:t>
      </w:r>
      <w:r>
        <w:rPr>
          <w:sz w:val="20"/>
          <w:szCs w:val="20"/>
        </w:rPr>
        <w:t xml:space="preserve">be transferrable to any college </w:t>
      </w:r>
      <w:r w:rsidRPr="000C62CF">
        <w:rPr>
          <w:sz w:val="20"/>
          <w:szCs w:val="20"/>
        </w:rPr>
        <w:t>you choose to attend</w:t>
      </w:r>
      <w:r>
        <w:rPr>
          <w:sz w:val="20"/>
          <w:szCs w:val="20"/>
        </w:rPr>
        <w:t xml:space="preserve">. </w:t>
      </w:r>
      <w:r w:rsidRPr="000C62CF">
        <w:rPr>
          <w:sz w:val="20"/>
          <w:szCs w:val="20"/>
        </w:rPr>
        <w:t>In the course, you will participate in hands</w:t>
      </w:r>
      <w:r>
        <w:rPr>
          <w:sz w:val="20"/>
          <w:szCs w:val="20"/>
        </w:rPr>
        <w:t xml:space="preserve">-on activities with the goal of </w:t>
      </w:r>
      <w:r w:rsidRPr="000C62CF">
        <w:rPr>
          <w:sz w:val="20"/>
          <w:szCs w:val="20"/>
        </w:rPr>
        <w:t>learning "big ideas" by using computat</w:t>
      </w:r>
      <w:r>
        <w:rPr>
          <w:sz w:val="20"/>
          <w:szCs w:val="20"/>
        </w:rPr>
        <w:t xml:space="preserve">ion to explore optimization and </w:t>
      </w:r>
      <w:r w:rsidRPr="000C62CF">
        <w:rPr>
          <w:sz w:val="20"/>
          <w:szCs w:val="20"/>
        </w:rPr>
        <w:t>patterns in science and nature.</w:t>
      </w:r>
      <w:r>
        <w:rPr>
          <w:sz w:val="20"/>
          <w:szCs w:val="20"/>
        </w:rPr>
        <w:t xml:space="preserve"> </w:t>
      </w:r>
      <w:bookmarkStart w:id="0" w:name="_GoBack"/>
      <w:bookmarkEnd w:id="0"/>
      <w:r w:rsidRPr="00C30794">
        <w:rPr>
          <w:sz w:val="20"/>
          <w:szCs w:val="20"/>
        </w:rPr>
        <w:t>Answer questions such as “</w:t>
      </w:r>
      <w:r>
        <w:rPr>
          <w:sz w:val="20"/>
          <w:szCs w:val="20"/>
        </w:rPr>
        <w:t xml:space="preserve">how </w:t>
      </w:r>
      <w:r w:rsidRPr="00C30794">
        <w:rPr>
          <w:sz w:val="20"/>
          <w:szCs w:val="20"/>
        </w:rPr>
        <w:t>do Google maps work?” and “has Facebook turned six degrees of separation into five?” with engaging activities and minimal lecturing, using real-world tools</w:t>
      </w:r>
      <w:r>
        <w:rPr>
          <w:sz w:val="20"/>
          <w:szCs w:val="20"/>
        </w:rPr>
        <w:t xml:space="preserve">, </w:t>
      </w:r>
      <w:r w:rsidRPr="000C62CF">
        <w:rPr>
          <w:sz w:val="20"/>
          <w:szCs w:val="20"/>
        </w:rPr>
        <w:t>such as Mathematica, a popular computation tool used on most c</w:t>
      </w:r>
      <w:r>
        <w:rPr>
          <w:sz w:val="20"/>
          <w:szCs w:val="20"/>
        </w:rPr>
        <w:t>ollege campuses</w:t>
      </w:r>
      <w:r w:rsidRPr="00C30794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Sessions will take place three days a week (Monday, Wednesday, and Friday) for three hours per session (9 a.m. to noon). </w:t>
      </w:r>
    </w:p>
    <w:p w:rsidR="00DD3D09" w:rsidRPr="00C30794" w:rsidRDefault="00DD3D09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computation, you will answer the following questions, among others:</w:t>
      </w:r>
    </w:p>
    <w:p w:rsidR="00DD3D09" w:rsidRPr="00C30794" w:rsidRDefault="00DD3D09" w:rsidP="00C30794">
      <w:pPr>
        <w:spacing w:after="0"/>
        <w:rPr>
          <w:sz w:val="20"/>
          <w:szCs w:val="20"/>
        </w:rPr>
      </w:pPr>
      <w:r w:rsidRPr="00C30794">
        <w:rPr>
          <w:sz w:val="20"/>
          <w:szCs w:val="20"/>
        </w:rPr>
        <w:t>-Why do symmetric geometric forms occur in nature?</w:t>
      </w:r>
    </w:p>
    <w:p w:rsidR="00DD3D09" w:rsidRPr="00C30794" w:rsidRDefault="00DD3D09" w:rsidP="00C30794">
      <w:pPr>
        <w:spacing w:after="0"/>
        <w:rPr>
          <w:sz w:val="20"/>
          <w:szCs w:val="20"/>
        </w:rPr>
      </w:pPr>
      <w:r>
        <w:rPr>
          <w:sz w:val="20"/>
          <w:szCs w:val="20"/>
        </w:rPr>
        <w:t>-Is there life o</w:t>
      </w:r>
      <w:r w:rsidRPr="00C30794">
        <w:rPr>
          <w:sz w:val="20"/>
          <w:szCs w:val="20"/>
        </w:rPr>
        <w:t>n other worlds?</w:t>
      </w:r>
    </w:p>
    <w:p w:rsidR="00DD3D09" w:rsidRPr="00C30794" w:rsidRDefault="00DD3D09" w:rsidP="00C30794">
      <w:pPr>
        <w:spacing w:after="0"/>
        <w:rPr>
          <w:sz w:val="20"/>
          <w:szCs w:val="20"/>
        </w:rPr>
      </w:pPr>
      <w:r w:rsidRPr="00C30794">
        <w:rPr>
          <w:sz w:val="20"/>
          <w:szCs w:val="20"/>
        </w:rPr>
        <w:t>-What if Kepler had had Mathematica?</w:t>
      </w:r>
    </w:p>
    <w:p w:rsidR="00DD3D09" w:rsidRPr="00C30794" w:rsidRDefault="00DD3D09" w:rsidP="00C30794">
      <w:pPr>
        <w:spacing w:after="0"/>
        <w:rPr>
          <w:sz w:val="20"/>
          <w:szCs w:val="20"/>
        </w:rPr>
      </w:pPr>
      <w:r w:rsidRPr="00C30794">
        <w:rPr>
          <w:sz w:val="20"/>
          <w:szCs w:val="20"/>
        </w:rPr>
        <w:t>-Will the speed of computation ever make public key encryption obsolete?</w:t>
      </w:r>
    </w:p>
    <w:p w:rsidR="00DD3D09" w:rsidRDefault="00DD3D09" w:rsidP="00FF59A5">
      <w:pPr>
        <w:spacing w:after="0"/>
        <w:rPr>
          <w:sz w:val="20"/>
          <w:szCs w:val="20"/>
        </w:rPr>
      </w:pPr>
      <w:r w:rsidRPr="00C30794">
        <w:rPr>
          <w:sz w:val="20"/>
          <w:szCs w:val="20"/>
        </w:rPr>
        <w:t>-</w:t>
      </w:r>
      <w:r>
        <w:rPr>
          <w:sz w:val="20"/>
          <w:szCs w:val="20"/>
        </w:rPr>
        <w:t>How does the cell phone appear to predict our behavior?</w:t>
      </w:r>
    </w:p>
    <w:p w:rsidR="00DD3D09" w:rsidRPr="00C940AE" w:rsidRDefault="00DD3D09" w:rsidP="00FF59A5">
      <w:pPr>
        <w:spacing w:after="0"/>
        <w:rPr>
          <w:sz w:val="20"/>
          <w:szCs w:val="20"/>
        </w:rPr>
      </w:pPr>
    </w:p>
    <w:p w:rsidR="00DD3D09" w:rsidRPr="000E2119" w:rsidRDefault="00DD3D09" w:rsidP="00C940AE">
      <w:pPr>
        <w:spacing w:after="100" w:afterAutospacing="1"/>
        <w:rPr>
          <w:sz w:val="20"/>
          <w:szCs w:val="20"/>
        </w:rPr>
      </w:pPr>
      <w:r w:rsidRPr="00C30794">
        <w:rPr>
          <w:b/>
          <w:sz w:val="20"/>
          <w:szCs w:val="20"/>
        </w:rPr>
        <w:t xml:space="preserve">Cost: </w:t>
      </w:r>
      <w:r w:rsidRPr="000E2119">
        <w:rPr>
          <w:sz w:val="20"/>
          <w:szCs w:val="20"/>
        </w:rPr>
        <w:t>The course itself costs $1,000, but a limited number of half scholarships are available.</w:t>
      </w:r>
    </w:p>
    <w:p w:rsidR="00DD3D09" w:rsidRPr="00C30794" w:rsidRDefault="00DD3D09">
      <w:pPr>
        <w:rPr>
          <w:sz w:val="20"/>
          <w:szCs w:val="20"/>
        </w:rPr>
      </w:pPr>
      <w:r w:rsidRPr="00C30794">
        <w:rPr>
          <w:b/>
          <w:sz w:val="20"/>
          <w:szCs w:val="20"/>
        </w:rPr>
        <w:t xml:space="preserve">Requirements: </w:t>
      </w:r>
      <w:r w:rsidRPr="00C30794">
        <w:rPr>
          <w:sz w:val="20"/>
          <w:szCs w:val="20"/>
        </w:rPr>
        <w:t>One year of science and completion of Algebra II; strong math and science grades</w:t>
      </w:r>
    </w:p>
    <w:p w:rsidR="00DD3D09" w:rsidRPr="00C30794" w:rsidRDefault="00DD3D09" w:rsidP="00C30794">
      <w:pPr>
        <w:spacing w:after="0"/>
        <w:rPr>
          <w:b/>
          <w:sz w:val="20"/>
          <w:szCs w:val="20"/>
        </w:rPr>
      </w:pPr>
      <w:r w:rsidRPr="00C30794">
        <w:rPr>
          <w:b/>
          <w:sz w:val="20"/>
          <w:szCs w:val="20"/>
        </w:rPr>
        <w:t xml:space="preserve">Contact: </w:t>
      </w:r>
    </w:p>
    <w:p w:rsidR="00DD3D09" w:rsidRPr="00C30794" w:rsidRDefault="00DD3D09" w:rsidP="00C30794">
      <w:pPr>
        <w:spacing w:after="0"/>
        <w:rPr>
          <w:b/>
          <w:sz w:val="20"/>
          <w:szCs w:val="20"/>
        </w:rPr>
      </w:pPr>
      <w:r w:rsidRPr="00C30794">
        <w:rPr>
          <w:sz w:val="20"/>
          <w:szCs w:val="20"/>
        </w:rPr>
        <w:t>Matthew Bauer</w:t>
      </w:r>
    </w:p>
    <w:p w:rsidR="00DD3D09" w:rsidRPr="00C30794" w:rsidRDefault="00DD3D09" w:rsidP="00C30794">
      <w:pPr>
        <w:spacing w:after="0" w:line="240" w:lineRule="auto"/>
        <w:rPr>
          <w:b/>
          <w:sz w:val="20"/>
          <w:szCs w:val="20"/>
        </w:rPr>
      </w:pPr>
      <w:r w:rsidRPr="00C30794">
        <w:rPr>
          <w:i/>
          <w:sz w:val="20"/>
          <w:szCs w:val="20"/>
        </w:rPr>
        <w:t>Senior Lecturer of Computer Science</w:t>
      </w:r>
    </w:p>
    <w:p w:rsidR="00DD3D09" w:rsidRPr="00C30794" w:rsidRDefault="00DD3D09" w:rsidP="00C30794">
      <w:pPr>
        <w:spacing w:after="0" w:line="240" w:lineRule="auto"/>
        <w:rPr>
          <w:i/>
          <w:sz w:val="20"/>
          <w:szCs w:val="20"/>
        </w:rPr>
      </w:pPr>
      <w:r w:rsidRPr="00C30794">
        <w:rPr>
          <w:i/>
          <w:sz w:val="20"/>
          <w:szCs w:val="20"/>
        </w:rPr>
        <w:t>Computer Science Director of Undergraduate Programs</w:t>
      </w:r>
    </w:p>
    <w:p w:rsidR="00DD3D09" w:rsidRPr="00C30794" w:rsidRDefault="00DD3D09" w:rsidP="00C30794">
      <w:pPr>
        <w:spacing w:after="0" w:line="240" w:lineRule="auto"/>
        <w:rPr>
          <w:i/>
          <w:sz w:val="20"/>
          <w:szCs w:val="20"/>
        </w:rPr>
      </w:pPr>
      <w:r w:rsidRPr="00C30794">
        <w:rPr>
          <w:i/>
          <w:sz w:val="20"/>
          <w:szCs w:val="20"/>
        </w:rPr>
        <w:t>Director of Undergraduate Academic Advising</w:t>
      </w:r>
    </w:p>
    <w:p w:rsidR="00DD3D09" w:rsidRPr="00C30794" w:rsidRDefault="00DD3D09" w:rsidP="00F4668D">
      <w:pPr>
        <w:spacing w:after="0" w:line="240" w:lineRule="auto"/>
        <w:rPr>
          <w:sz w:val="20"/>
          <w:szCs w:val="20"/>
        </w:rPr>
      </w:pPr>
      <w:r w:rsidRPr="00C30794">
        <w:rPr>
          <w:sz w:val="20"/>
          <w:szCs w:val="20"/>
        </w:rPr>
        <w:t>312.567.5148</w:t>
      </w:r>
    </w:p>
    <w:p w:rsidR="00DD3D09" w:rsidRPr="00C30794" w:rsidRDefault="00DD3D09" w:rsidP="00F4755A">
      <w:pPr>
        <w:spacing w:after="0" w:line="240" w:lineRule="auto"/>
        <w:rPr>
          <w:sz w:val="20"/>
          <w:szCs w:val="20"/>
        </w:rPr>
      </w:pPr>
      <w:r w:rsidRPr="00C30794">
        <w:rPr>
          <w:sz w:val="20"/>
          <w:szCs w:val="20"/>
        </w:rPr>
        <w:t>matthew.bauer@iit.edu</w:t>
      </w:r>
    </w:p>
    <w:sectPr w:rsidR="00DD3D09" w:rsidRPr="00C30794" w:rsidSect="00A5051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2CA2"/>
    <w:rsid w:val="00005417"/>
    <w:rsid w:val="00023896"/>
    <w:rsid w:val="000524FC"/>
    <w:rsid w:val="00096712"/>
    <w:rsid w:val="000C62CF"/>
    <w:rsid w:val="000E2119"/>
    <w:rsid w:val="00101620"/>
    <w:rsid w:val="00141E7D"/>
    <w:rsid w:val="00163F88"/>
    <w:rsid w:val="001E0D43"/>
    <w:rsid w:val="002025FB"/>
    <w:rsid w:val="002402F0"/>
    <w:rsid w:val="00253356"/>
    <w:rsid w:val="002818AD"/>
    <w:rsid w:val="00311125"/>
    <w:rsid w:val="00322CA2"/>
    <w:rsid w:val="00385F49"/>
    <w:rsid w:val="003C0A84"/>
    <w:rsid w:val="003D3588"/>
    <w:rsid w:val="004D67C8"/>
    <w:rsid w:val="004F0765"/>
    <w:rsid w:val="00524553"/>
    <w:rsid w:val="00552D19"/>
    <w:rsid w:val="00560F11"/>
    <w:rsid w:val="005763FA"/>
    <w:rsid w:val="00582CAB"/>
    <w:rsid w:val="005E4363"/>
    <w:rsid w:val="00622F5C"/>
    <w:rsid w:val="006231E0"/>
    <w:rsid w:val="0067647C"/>
    <w:rsid w:val="006A2DAD"/>
    <w:rsid w:val="006C0314"/>
    <w:rsid w:val="006F0C6D"/>
    <w:rsid w:val="00722F5B"/>
    <w:rsid w:val="007B08BB"/>
    <w:rsid w:val="007C06A2"/>
    <w:rsid w:val="007F58FE"/>
    <w:rsid w:val="00832415"/>
    <w:rsid w:val="00845E9B"/>
    <w:rsid w:val="008A290E"/>
    <w:rsid w:val="00985322"/>
    <w:rsid w:val="00A03645"/>
    <w:rsid w:val="00A16384"/>
    <w:rsid w:val="00A4243F"/>
    <w:rsid w:val="00A5051C"/>
    <w:rsid w:val="00A54554"/>
    <w:rsid w:val="00AC796C"/>
    <w:rsid w:val="00AF3B86"/>
    <w:rsid w:val="00B42B2A"/>
    <w:rsid w:val="00B43A08"/>
    <w:rsid w:val="00BC58C3"/>
    <w:rsid w:val="00BE2C19"/>
    <w:rsid w:val="00C30794"/>
    <w:rsid w:val="00C82040"/>
    <w:rsid w:val="00C940AE"/>
    <w:rsid w:val="00CF1A40"/>
    <w:rsid w:val="00DC13EA"/>
    <w:rsid w:val="00DD3D09"/>
    <w:rsid w:val="00DE64FE"/>
    <w:rsid w:val="00E16A7D"/>
    <w:rsid w:val="00E21079"/>
    <w:rsid w:val="00E26C02"/>
    <w:rsid w:val="00E4322F"/>
    <w:rsid w:val="00E52B1E"/>
    <w:rsid w:val="00EA1418"/>
    <w:rsid w:val="00F129AF"/>
    <w:rsid w:val="00F30E9E"/>
    <w:rsid w:val="00F4668D"/>
    <w:rsid w:val="00F4755A"/>
    <w:rsid w:val="00FA114E"/>
    <w:rsid w:val="00FB3CA6"/>
    <w:rsid w:val="00FE338A"/>
    <w:rsid w:val="00FF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4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322F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A5051C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it.edu/csl/bio/announcements/pauling_computer_lab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1</Pages>
  <Words>361</Words>
  <Characters>2062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Computational Science Summer Class for High School Students</dc:title>
  <dc:subject/>
  <dc:creator>Amy</dc:creator>
  <cp:keywords/>
  <dc:description/>
  <cp:lastModifiedBy>Matthew</cp:lastModifiedBy>
  <cp:revision>6</cp:revision>
  <cp:lastPrinted>2012-12-12T11:53:00Z</cp:lastPrinted>
  <dcterms:created xsi:type="dcterms:W3CDTF">2012-12-12T01:02:00Z</dcterms:created>
  <dcterms:modified xsi:type="dcterms:W3CDTF">2012-12-12T11:56:00Z</dcterms:modified>
</cp:coreProperties>
</file>